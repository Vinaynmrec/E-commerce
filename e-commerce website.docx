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sz w:val="96"/>
          <w:szCs w:val="96"/>
        </w:rPr>
      </w:pPr>
      <w:r>
        <w:rPr>
          <w:b/>
          <w:bCs/>
          <w:sz w:val="96"/>
          <w:szCs w:val="96"/>
        </w:rPr>
        <w:t>NALLA MALLA REDDY</w:t>
      </w:r>
    </w:p>
    <w:p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ENGINEERING COLLEGE                     DOCUMENTATION</w:t>
      </w:r>
    </w:p>
    <w:p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ON</w:t>
      </w:r>
    </w:p>
    <w:p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E-COMMERCE SITE</w:t>
      </w:r>
    </w:p>
    <w:p>
      <w:pPr>
        <w:rPr>
          <w:b/>
          <w:bCs/>
          <w:sz w:val="96"/>
          <w:szCs w:val="96"/>
        </w:rPr>
      </w:pPr>
      <w:r>
        <w:rPr>
          <w:b/>
          <w:bCs/>
          <w:sz w:val="72"/>
          <w:szCs w:val="72"/>
        </w:rPr>
        <w:t>NAME:N.VINAY KUMAR REDDY</w:t>
      </w:r>
    </w:p>
    <w:p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CSE-3B</w:t>
      </w:r>
    </w:p>
    <w:p>
      <w:pPr>
        <w:rPr>
          <w:b/>
          <w:bCs/>
          <w:sz w:val="72"/>
          <w:szCs w:val="72"/>
        </w:rPr>
      </w:pPr>
      <w:bookmarkStart w:id="0" w:name="_GoBack"/>
      <w:bookmarkEnd w:id="0"/>
      <w:r>
        <w:rPr>
          <w:b/>
          <w:bCs/>
          <w:sz w:val="72"/>
          <w:szCs w:val="72"/>
        </w:rPr>
        <w:t>23B65A0512</w:t>
      </w:r>
    </w:p>
    <w:p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>Designing an E-commerce Product Page with Git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Up the Project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New Repository: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your terminal or command prompt.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Navigate to the desired directory where you want to create the project.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the following command to initialize a new Git repository: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Bash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init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code with caution.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Necessary Files: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two files in the repository: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product_page.html (for the HTML structure)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styles.css (for the CSS styling)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Designing the Product Page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 Structure (product_page.html)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&lt;!DOCTYPE html&gt;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&lt;html&gt;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&lt;head&gt;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&lt;title&gt;Product Page&lt;/title&gt;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&lt;link rel="stylesheet" href="styles.css"&gt;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&lt;/head&gt;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&lt;body&gt;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&lt;div class="product-container"&gt;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&lt;div class="product-image"&gt;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&lt;img src="product-image.jpg" alt="Product Image"&gt;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&lt;/div&gt;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&lt;div class="product-details"&gt;   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&lt;h2&gt;Product Name&lt;/h2&gt;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&lt;p&gt;Product Description&lt;/p&gt;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&lt;p&gt;Price: $19.99&lt;/p&gt;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&lt;button&gt;Add to Cart&lt;/button&gt;   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&lt;/div&gt;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&lt;/div&gt;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&lt;/body&gt;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&lt;/html&gt;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code with caution.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 Styling (styles.css)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.product-container {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display: flex;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flex-direction: row;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gap: 20px;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.product-image {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width: 300px;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height: 300px;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.product-details {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/* Add your desired styling for product details */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code with caution.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Tracking and Committing Changes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Stage Changes: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the following command to stage the modified files: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Bash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add product_page.html styles.css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code with caution.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Commit Changes: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commit with a descriptive message: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Bash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commit -m "Design e-commerce product page"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code with caution.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Additional Considerations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 Details: Replace the placeholder text with actual product information.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Styling: Customize the CSS to match your desired design.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Functionality: Add JavaScript to handle interactions like adding to cart or displaying product variations.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Responsiveness: Ensure the page is responsive to different screen sizes.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Workflow: Consider using a more advanced Git workflow like branching and merging for larger projects.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drawing>
          <wp:inline distT="0" distB="0" distL="0" distR="0">
            <wp:extent cx="5836444" cy="320674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36444" cy="32067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0"/>
        </w:tabs>
        <w:rPr>
          <w:sz w:val="56"/>
          <w:szCs w:val="56"/>
          <w:lang w:val="en-US"/>
        </w:rPr>
      </w:pPr>
    </w:p>
    <w:p>
      <w:pPr>
        <w:rPr>
          <w:sz w:val="56"/>
          <w:szCs w:val="56"/>
          <w:lang w:val="en-US"/>
        </w:rPr>
      </w:pPr>
    </w:p>
    <w:p>
      <w:pPr>
        <w:rPr>
          <w:sz w:val="56"/>
          <w:szCs w:val="56"/>
          <w:lang w:val="en-US"/>
        </w:rPr>
      </w:pP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</w:font>
  <w:font w:name="Evermore Ming">
    <w:altName w:val="Droid Sans"/>
    <w:panose1 w:val="00000000000000000000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16">
    <w:name w:val="footer"/>
    <w:basedOn w:val="0"/>
    <w:pPr>
      <w:tabs>
        <w:tab w:val="center" w:pos="4153"/>
        <w:tab w:val="right" w:pos="8307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6</Pages>
  <Words>273</Words>
  <Characters>1761</Characters>
  <Lines>112</Lines>
  <Paragraphs>77</Paragraphs>
  <CharactersWithSpaces>2116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NARRA SAI REDDY</dc:creator>
  <cp:lastModifiedBy>vivo user</cp:lastModifiedBy>
  <cp:revision>2</cp:revision>
  <dcterms:created xsi:type="dcterms:W3CDTF">2024-09-30T15:20:00Z</dcterms:created>
  <dcterms:modified xsi:type="dcterms:W3CDTF">2024-09-30T12:54:23Z</dcterms:modified>
</cp:coreProperties>
</file>